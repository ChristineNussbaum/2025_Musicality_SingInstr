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61EA4" w14:textId="77777777" w:rsidR="0023418F" w:rsidRDefault="0023418F" w:rsidP="00C24015">
      <w:pPr>
        <w:spacing w:before="60" w:after="120"/>
        <w:rPr>
          <w:rFonts w:ascii="Times New Roman" w:hAnsi="Times New Roman"/>
          <w:b w:val="0"/>
          <w:bCs/>
          <w:sz w:val="22"/>
          <w:szCs w:val="22"/>
          <w:lang w:val="en-US"/>
        </w:rPr>
      </w:pPr>
      <w:r>
        <w:rPr>
          <w:rFonts w:ascii="Times New Roman" w:hAnsi="Times New Roman"/>
          <w:b w:val="0"/>
          <w:bCs/>
          <w:sz w:val="22"/>
          <w:szCs w:val="22"/>
          <w:lang w:val="en-US"/>
        </w:rPr>
        <w:t>César F. Lima</w:t>
      </w:r>
      <w:r>
        <w:rPr>
          <w:rFonts w:ascii="Times New Roman" w:hAnsi="Times New Roman"/>
          <w:b w:val="0"/>
          <w:bCs/>
          <w:sz w:val="22"/>
          <w:szCs w:val="22"/>
          <w:lang w:val="en-US"/>
        </w:rPr>
        <w:br/>
      </w:r>
      <w:r w:rsidRPr="0023418F">
        <w:rPr>
          <w:rFonts w:ascii="Times New Roman" w:hAnsi="Times New Roman"/>
          <w:b w:val="0"/>
          <w:bCs/>
          <w:i/>
          <w:sz w:val="22"/>
          <w:szCs w:val="22"/>
          <w:lang w:val="en-US"/>
        </w:rPr>
        <w:t xml:space="preserve">Department of Psychology at </w:t>
      </w:r>
      <w:proofErr w:type="spellStart"/>
      <w:r w:rsidRPr="0023418F">
        <w:rPr>
          <w:rFonts w:ascii="Times New Roman" w:hAnsi="Times New Roman"/>
          <w:b w:val="0"/>
          <w:bCs/>
          <w:i/>
          <w:sz w:val="22"/>
          <w:szCs w:val="22"/>
          <w:lang w:val="en-US"/>
        </w:rPr>
        <w:t>Iscte</w:t>
      </w:r>
      <w:proofErr w:type="spellEnd"/>
      <w:r w:rsidRPr="0023418F">
        <w:rPr>
          <w:rFonts w:ascii="Times New Roman" w:hAnsi="Times New Roman"/>
          <w:b w:val="0"/>
          <w:bCs/>
          <w:i/>
          <w:sz w:val="22"/>
          <w:szCs w:val="22"/>
          <w:lang w:val="en-US"/>
        </w:rPr>
        <w:t xml:space="preserve"> – University Institute of Lisbon</w:t>
      </w:r>
    </w:p>
    <w:p w14:paraId="4F567EFB" w14:textId="3A89B1CF" w:rsidR="0023418F" w:rsidRDefault="0023418F" w:rsidP="00C24015">
      <w:pPr>
        <w:spacing w:before="60" w:after="120"/>
        <w:rPr>
          <w:rFonts w:ascii="Times New Roman" w:hAnsi="Times New Roman"/>
          <w:b w:val="0"/>
          <w:bCs/>
          <w:sz w:val="22"/>
          <w:szCs w:val="22"/>
          <w:lang w:val="en-US"/>
        </w:rPr>
      </w:pPr>
      <w:hyperlink r:id="rId8" w:history="1">
        <w:r w:rsidRPr="001362F7">
          <w:rPr>
            <w:rStyle w:val="Hyperlink"/>
            <w:rFonts w:ascii="Times New Roman" w:hAnsi="Times New Roman"/>
            <w:b w:val="0"/>
            <w:bCs/>
            <w:sz w:val="22"/>
            <w:szCs w:val="22"/>
            <w:lang w:val="en-US"/>
          </w:rPr>
          <w:t>cesar.lima@iscte-iul.pt</w:t>
        </w:r>
      </w:hyperlink>
    </w:p>
    <w:p w14:paraId="2136B0AD" w14:textId="473DE1D3" w:rsidR="0023418F" w:rsidRPr="0023418F" w:rsidRDefault="0023418F" w:rsidP="00C24015">
      <w:pPr>
        <w:spacing w:before="60" w:after="120"/>
        <w:rPr>
          <w:rFonts w:ascii="Times New Roman" w:hAnsi="Times New Roman"/>
          <w:b w:val="0"/>
          <w:bCs/>
          <w:i/>
          <w:sz w:val="22"/>
          <w:szCs w:val="22"/>
          <w:lang w:val="en-US"/>
        </w:rPr>
      </w:pPr>
      <w:r w:rsidRPr="0023418F">
        <w:rPr>
          <w:rFonts w:ascii="Times New Roman" w:hAnsi="Times New Roman"/>
          <w:b w:val="0"/>
          <w:bCs/>
          <w:i/>
          <w:sz w:val="22"/>
          <w:szCs w:val="22"/>
          <w:lang w:val="en-US"/>
        </w:rPr>
        <w:t xml:space="preserve">César F. Lima is the leading researcher on the link between musicality and vocal emotion perception. Within the last decade, his group has published the key work on vocal emotion perception in musicians and non-musicians. </w:t>
      </w:r>
    </w:p>
    <w:p w14:paraId="4C02E9B5" w14:textId="77777777" w:rsidR="0023418F" w:rsidRDefault="0023418F" w:rsidP="00C24015">
      <w:pPr>
        <w:spacing w:before="60" w:after="120"/>
        <w:rPr>
          <w:rFonts w:ascii="Times New Roman" w:hAnsi="Times New Roman"/>
          <w:b w:val="0"/>
          <w:bCs/>
          <w:sz w:val="22"/>
          <w:szCs w:val="22"/>
          <w:lang w:val="en-US"/>
        </w:rPr>
      </w:pPr>
    </w:p>
    <w:p w14:paraId="25F86A9A" w14:textId="38EB6D41" w:rsidR="003A02E0" w:rsidRPr="00323727" w:rsidRDefault="00C24015" w:rsidP="00C24015">
      <w:pPr>
        <w:spacing w:before="60" w:after="120"/>
        <w:rPr>
          <w:rFonts w:ascii="Times New Roman" w:hAnsi="Times New Roman"/>
          <w:b w:val="0"/>
          <w:bCs/>
          <w:i/>
          <w:iCs/>
          <w:sz w:val="22"/>
          <w:szCs w:val="22"/>
          <w:lang w:val="en-US"/>
        </w:rPr>
      </w:pPr>
      <w:r w:rsidRPr="00323727">
        <w:rPr>
          <w:rFonts w:ascii="Times New Roman" w:hAnsi="Times New Roman"/>
          <w:b w:val="0"/>
          <w:bCs/>
          <w:sz w:val="22"/>
          <w:szCs w:val="22"/>
          <w:lang w:val="en-US"/>
        </w:rPr>
        <w:t xml:space="preserve">Patricia E. G. </w:t>
      </w:r>
      <w:proofErr w:type="spellStart"/>
      <w:r w:rsidRPr="00323727">
        <w:rPr>
          <w:rFonts w:ascii="Times New Roman" w:hAnsi="Times New Roman"/>
          <w:b w:val="0"/>
          <w:bCs/>
          <w:sz w:val="22"/>
          <w:szCs w:val="22"/>
          <w:lang w:val="en-US"/>
        </w:rPr>
        <w:t>Bestelmeyer</w:t>
      </w:r>
      <w:proofErr w:type="spellEnd"/>
      <w:r w:rsidRPr="00323727">
        <w:rPr>
          <w:rFonts w:ascii="Times New Roman" w:hAnsi="Times New Roman"/>
          <w:b w:val="0"/>
          <w:bCs/>
          <w:sz w:val="22"/>
          <w:szCs w:val="22"/>
          <w:lang w:val="en-US"/>
        </w:rPr>
        <w:br/>
      </w:r>
      <w:r w:rsidRPr="00323727">
        <w:rPr>
          <w:rFonts w:ascii="Times New Roman" w:hAnsi="Times New Roman"/>
          <w:b w:val="0"/>
          <w:bCs/>
          <w:i/>
          <w:iCs/>
          <w:sz w:val="22"/>
          <w:szCs w:val="22"/>
          <w:lang w:val="en-US"/>
        </w:rPr>
        <w:t>Bangor University</w:t>
      </w:r>
      <w:r w:rsidRPr="00323727">
        <w:rPr>
          <w:rFonts w:ascii="Times New Roman" w:hAnsi="Times New Roman"/>
          <w:b w:val="0"/>
          <w:bCs/>
          <w:i/>
          <w:iCs/>
          <w:sz w:val="22"/>
          <w:szCs w:val="22"/>
          <w:lang w:val="en-US"/>
        </w:rPr>
        <w:br/>
      </w:r>
      <w:hyperlink r:id="rId9" w:history="1">
        <w:r w:rsidR="001206B4" w:rsidRPr="00323727">
          <w:rPr>
            <w:rStyle w:val="Hyperlink"/>
            <w:rFonts w:ascii="Times New Roman" w:hAnsi="Times New Roman"/>
            <w:b w:val="0"/>
            <w:bCs/>
            <w:i/>
            <w:iCs/>
            <w:sz w:val="22"/>
            <w:szCs w:val="22"/>
            <w:lang w:val="en-US"/>
          </w:rPr>
          <w:t>p.bestelmeyer@bangor.ac.uk</w:t>
        </w:r>
      </w:hyperlink>
      <w:bookmarkStart w:id="0" w:name="_GoBack"/>
      <w:bookmarkEnd w:id="0"/>
    </w:p>
    <w:p w14:paraId="086F5551" w14:textId="679CB429" w:rsidR="001206B4" w:rsidRPr="001206B4" w:rsidRDefault="001206B4" w:rsidP="001206B4">
      <w:pPr>
        <w:spacing w:before="60" w:after="120" w:line="240" w:lineRule="auto"/>
        <w:rPr>
          <w:rFonts w:ascii="Times New Roman" w:hAnsi="Times New Roman"/>
          <w:b w:val="0"/>
          <w:bCs/>
          <w:i/>
          <w:iCs/>
          <w:sz w:val="22"/>
          <w:szCs w:val="22"/>
          <w:lang w:val="en-US"/>
        </w:rPr>
      </w:pPr>
      <w:r w:rsidRPr="001206B4">
        <w:rPr>
          <w:rFonts w:ascii="Times New Roman" w:hAnsi="Times New Roman"/>
          <w:b w:val="0"/>
          <w:bCs/>
          <w:i/>
          <w:iCs/>
          <w:sz w:val="22"/>
          <w:szCs w:val="22"/>
          <w:lang w:val="en-US"/>
        </w:rPr>
        <w:t xml:space="preserve">Patricia E.G. </w:t>
      </w:r>
      <w:proofErr w:type="spellStart"/>
      <w:r w:rsidRPr="001206B4">
        <w:rPr>
          <w:rFonts w:ascii="Times New Roman" w:hAnsi="Times New Roman"/>
          <w:b w:val="0"/>
          <w:bCs/>
          <w:i/>
          <w:iCs/>
          <w:sz w:val="22"/>
          <w:szCs w:val="22"/>
          <w:lang w:val="en-US"/>
        </w:rPr>
        <w:t>Bestelmeyer</w:t>
      </w:r>
      <w:proofErr w:type="spellEnd"/>
      <w:r w:rsidRPr="001206B4">
        <w:rPr>
          <w:rFonts w:ascii="Times New Roman" w:hAnsi="Times New Roman"/>
          <w:b w:val="0"/>
          <w:bCs/>
          <w:i/>
          <w:iCs/>
          <w:sz w:val="22"/>
          <w:szCs w:val="22"/>
          <w:lang w:val="en-US"/>
        </w:rPr>
        <w:t xml:space="preserve"> is a leading researcher in the psychological and neuronal processes related to voice perception. She has also worked with voice manipulation techniques, such as emotional caricaturing. </w:t>
      </w:r>
    </w:p>
    <w:p w14:paraId="1D344F7E" w14:textId="77777777" w:rsidR="001206B4" w:rsidRDefault="001206B4" w:rsidP="00C24015">
      <w:pPr>
        <w:spacing w:before="60" w:after="120"/>
        <w:rPr>
          <w:rFonts w:ascii="Times New Roman" w:eastAsiaTheme="majorEastAsia" w:hAnsi="Times New Roman"/>
          <w:b w:val="0"/>
          <w:sz w:val="22"/>
          <w:szCs w:val="22"/>
          <w:lang w:val="en-US"/>
        </w:rPr>
      </w:pPr>
    </w:p>
    <w:p w14:paraId="020B3377" w14:textId="56C75F8E" w:rsidR="00C24015" w:rsidRDefault="00C24015" w:rsidP="00C24015">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Phil McAleer</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University of Glasgow</w:t>
      </w:r>
      <w:r w:rsidRPr="00C24015">
        <w:rPr>
          <w:rFonts w:ascii="Times New Roman" w:eastAsiaTheme="majorEastAsia" w:hAnsi="Times New Roman"/>
          <w:b w:val="0"/>
          <w:i/>
          <w:iCs/>
          <w:sz w:val="22"/>
          <w:szCs w:val="22"/>
          <w:lang w:val="en-US"/>
        </w:rPr>
        <w:br/>
      </w:r>
      <w:hyperlink r:id="rId10" w:history="1">
        <w:r w:rsidR="001206B4" w:rsidRPr="001034BD">
          <w:rPr>
            <w:rStyle w:val="Hyperlink"/>
            <w:rFonts w:ascii="Times New Roman" w:eastAsiaTheme="majorEastAsia" w:hAnsi="Times New Roman"/>
            <w:b w:val="0"/>
            <w:i/>
            <w:iCs/>
            <w:sz w:val="22"/>
            <w:szCs w:val="22"/>
            <w:lang w:val="en-US"/>
          </w:rPr>
          <w:t>Philip.McAleer@glasgow.ac.uk</w:t>
        </w:r>
      </w:hyperlink>
    </w:p>
    <w:p w14:paraId="6B8B1076" w14:textId="37F08AC5" w:rsidR="001206B4" w:rsidRDefault="001206B4" w:rsidP="001206B4">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Phil McAleer has his main interest on the expression of personality in voices. His profound experiences in linking acoustic parameters to perception make him a valuable reviewer for our manuscript.</w:t>
      </w:r>
    </w:p>
    <w:p w14:paraId="22087605" w14:textId="77777777" w:rsidR="001206B4" w:rsidRPr="001206B4" w:rsidRDefault="001206B4" w:rsidP="001206B4">
      <w:pPr>
        <w:spacing w:before="60" w:after="120"/>
        <w:rPr>
          <w:rFonts w:ascii="Times New Roman" w:eastAsiaTheme="majorEastAsia" w:hAnsi="Times New Roman"/>
          <w:b w:val="0"/>
          <w:i/>
          <w:iCs/>
          <w:sz w:val="22"/>
          <w:szCs w:val="22"/>
          <w:lang w:val="en-US"/>
        </w:rPr>
      </w:pPr>
    </w:p>
    <w:p w14:paraId="2BA6B0A5" w14:textId="392CC1F0" w:rsidR="00323727" w:rsidRDefault="001206B4" w:rsidP="001206B4">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 xml:space="preserve">Marianne </w:t>
      </w:r>
      <w:proofErr w:type="spellStart"/>
      <w:r w:rsidRPr="00C24015">
        <w:rPr>
          <w:rFonts w:ascii="Times New Roman" w:eastAsiaTheme="majorEastAsia" w:hAnsi="Times New Roman"/>
          <w:b w:val="0"/>
          <w:sz w:val="22"/>
          <w:szCs w:val="22"/>
          <w:lang w:val="en-US"/>
        </w:rPr>
        <w:t>Latinus</w:t>
      </w:r>
      <w:proofErr w:type="spellEnd"/>
      <w:r>
        <w:rPr>
          <w:rFonts w:ascii="Times New Roman" w:eastAsiaTheme="majorEastAsia" w:hAnsi="Times New Roman"/>
          <w:b w:val="0"/>
          <w:sz w:val="22"/>
          <w:szCs w:val="22"/>
          <w:lang w:val="en-US"/>
        </w:rPr>
        <w:br/>
      </w:r>
      <w:proofErr w:type="spellStart"/>
      <w:r w:rsidRPr="00C24015">
        <w:rPr>
          <w:rFonts w:ascii="Times New Roman" w:eastAsiaTheme="majorEastAsia" w:hAnsi="Times New Roman"/>
          <w:b w:val="0"/>
          <w:i/>
          <w:iCs/>
          <w:sz w:val="22"/>
          <w:szCs w:val="22"/>
          <w:lang w:val="en-US"/>
        </w:rPr>
        <w:t>Université</w:t>
      </w:r>
      <w:proofErr w:type="spellEnd"/>
      <w:r w:rsidRPr="00C24015">
        <w:rPr>
          <w:rFonts w:ascii="Times New Roman" w:eastAsiaTheme="majorEastAsia" w:hAnsi="Times New Roman"/>
          <w:b w:val="0"/>
          <w:i/>
          <w:iCs/>
          <w:sz w:val="22"/>
          <w:szCs w:val="22"/>
          <w:lang w:val="en-US"/>
        </w:rPr>
        <w:t xml:space="preserve"> de Tours: </w:t>
      </w:r>
      <w:proofErr w:type="spellStart"/>
      <w:r w:rsidRPr="00C24015">
        <w:rPr>
          <w:rFonts w:ascii="Times New Roman" w:eastAsiaTheme="majorEastAsia" w:hAnsi="Times New Roman"/>
          <w:b w:val="0"/>
          <w:i/>
          <w:iCs/>
          <w:sz w:val="22"/>
          <w:szCs w:val="22"/>
          <w:lang w:val="en-US"/>
        </w:rPr>
        <w:t>Universite</w:t>
      </w:r>
      <w:proofErr w:type="spellEnd"/>
      <w:r w:rsidRPr="00C24015">
        <w:rPr>
          <w:rFonts w:ascii="Times New Roman" w:eastAsiaTheme="majorEastAsia" w:hAnsi="Times New Roman"/>
          <w:b w:val="0"/>
          <w:i/>
          <w:iCs/>
          <w:sz w:val="22"/>
          <w:szCs w:val="22"/>
          <w:lang w:val="en-US"/>
        </w:rPr>
        <w:t xml:space="preserve"> de Tours</w:t>
      </w:r>
      <w:r w:rsidRPr="00C24015">
        <w:rPr>
          <w:rFonts w:ascii="Times New Roman" w:eastAsiaTheme="majorEastAsia" w:hAnsi="Times New Roman"/>
          <w:b w:val="0"/>
          <w:i/>
          <w:iCs/>
          <w:sz w:val="22"/>
          <w:szCs w:val="22"/>
          <w:lang w:val="en-US"/>
        </w:rPr>
        <w:br/>
      </w:r>
      <w:hyperlink r:id="rId11" w:history="1">
        <w:r w:rsidR="00323727" w:rsidRPr="001034BD">
          <w:rPr>
            <w:rStyle w:val="Hyperlink"/>
            <w:rFonts w:ascii="Times New Roman" w:eastAsiaTheme="majorEastAsia" w:hAnsi="Times New Roman"/>
            <w:b w:val="0"/>
            <w:i/>
            <w:iCs/>
            <w:sz w:val="22"/>
            <w:szCs w:val="22"/>
            <w:lang w:val="en-US"/>
          </w:rPr>
          <w:t>marianne.latinus@univ-tours.fr</w:t>
        </w:r>
      </w:hyperlink>
    </w:p>
    <w:p w14:paraId="4D7C630B" w14:textId="77777777" w:rsidR="001206B4" w:rsidRPr="001206B4" w:rsidRDefault="001206B4" w:rsidP="001206B4">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Marianne </w:t>
      </w:r>
      <w:proofErr w:type="spellStart"/>
      <w:r w:rsidRPr="001206B4">
        <w:rPr>
          <w:rFonts w:ascii="Times New Roman" w:eastAsiaTheme="majorEastAsia" w:hAnsi="Times New Roman"/>
          <w:b w:val="0"/>
          <w:i/>
          <w:iCs/>
          <w:sz w:val="22"/>
          <w:szCs w:val="22"/>
          <w:lang w:val="en-US"/>
        </w:rPr>
        <w:t>Latinus</w:t>
      </w:r>
      <w:proofErr w:type="spellEnd"/>
      <w:r w:rsidRPr="001206B4">
        <w:rPr>
          <w:rFonts w:ascii="Times New Roman" w:eastAsiaTheme="majorEastAsia" w:hAnsi="Times New Roman"/>
          <w:b w:val="0"/>
          <w:i/>
          <w:iCs/>
          <w:sz w:val="22"/>
          <w:szCs w:val="22"/>
          <w:lang w:val="en-US"/>
        </w:rPr>
        <w:t xml:space="preserve"> is a leading researcher in the field of voice perception. Her primary fields of research include cognitive processes and perception of sensory social information - voices in particular - in Autism Spectrum Disorder (ASD).</w:t>
      </w:r>
    </w:p>
    <w:p w14:paraId="3E5CC6E2" w14:textId="77777777" w:rsidR="00C24015" w:rsidRPr="00E35F8E" w:rsidRDefault="00C24015" w:rsidP="000D5CA7">
      <w:pPr>
        <w:spacing w:before="60" w:after="120"/>
        <w:rPr>
          <w:rFonts w:ascii="Times New Roman" w:eastAsiaTheme="majorEastAsia" w:hAnsi="Times New Roman"/>
          <w:b w:val="0"/>
          <w:sz w:val="22"/>
          <w:szCs w:val="22"/>
          <w:lang w:val="en-US"/>
        </w:rPr>
      </w:pPr>
    </w:p>
    <w:p w14:paraId="75EE6461" w14:textId="13FE569F" w:rsidR="009E10DC" w:rsidRPr="00415433" w:rsidRDefault="000D5CA7" w:rsidP="000D5CA7">
      <w:pPr>
        <w:spacing w:before="60" w:after="120"/>
        <w:rPr>
          <w:rFonts w:ascii="Times New Roman" w:eastAsiaTheme="majorEastAsia" w:hAnsi="Times New Roman"/>
          <w:b w:val="0"/>
          <w:i/>
          <w:sz w:val="22"/>
          <w:szCs w:val="22"/>
          <w:lang w:val="en-US"/>
        </w:rPr>
      </w:pPr>
      <w:r w:rsidRPr="00415433">
        <w:rPr>
          <w:rFonts w:ascii="Times New Roman" w:eastAsiaTheme="majorEastAsia" w:hAnsi="Times New Roman"/>
          <w:b w:val="0"/>
          <w:sz w:val="22"/>
          <w:szCs w:val="22"/>
          <w:lang w:val="en-US"/>
        </w:rPr>
        <w:t xml:space="preserve">Petri </w:t>
      </w:r>
      <w:proofErr w:type="spellStart"/>
      <w:r w:rsidRPr="00415433">
        <w:rPr>
          <w:rFonts w:ascii="Times New Roman" w:eastAsiaTheme="majorEastAsia" w:hAnsi="Times New Roman"/>
          <w:b w:val="0"/>
          <w:sz w:val="22"/>
          <w:szCs w:val="22"/>
          <w:lang w:val="en-US"/>
        </w:rPr>
        <w:t>Laukka</w:t>
      </w:r>
      <w:proofErr w:type="spellEnd"/>
      <w:r w:rsidRPr="00415433">
        <w:rPr>
          <w:rFonts w:ascii="Times New Roman" w:eastAsiaTheme="majorEastAsia" w:hAnsi="Times New Roman"/>
          <w:b w:val="0"/>
          <w:sz w:val="22"/>
          <w:szCs w:val="22"/>
          <w:lang w:val="en-US"/>
        </w:rPr>
        <w:br/>
      </w:r>
      <w:r w:rsidRPr="00D909FA">
        <w:rPr>
          <w:rFonts w:ascii="Times New Roman" w:eastAsiaTheme="majorEastAsia" w:hAnsi="Times New Roman"/>
          <w:b w:val="0"/>
          <w:i/>
          <w:sz w:val="22"/>
          <w:szCs w:val="22"/>
          <w:lang w:val="en-US"/>
        </w:rPr>
        <w:t>Stockholm University</w:t>
      </w:r>
      <w:r w:rsidRPr="00415433">
        <w:rPr>
          <w:rFonts w:ascii="Times New Roman" w:eastAsiaTheme="majorEastAsia" w:hAnsi="Times New Roman"/>
          <w:b w:val="0"/>
          <w:i/>
          <w:sz w:val="22"/>
          <w:szCs w:val="22"/>
          <w:lang w:val="en-US"/>
        </w:rPr>
        <w:br/>
      </w:r>
      <w:hyperlink r:id="rId12" w:history="1">
        <w:r w:rsidR="009E10DC" w:rsidRPr="00415433">
          <w:rPr>
            <w:rStyle w:val="Hyperlink"/>
            <w:rFonts w:ascii="Times New Roman" w:eastAsiaTheme="majorEastAsia" w:hAnsi="Times New Roman"/>
            <w:b w:val="0"/>
            <w:i/>
            <w:sz w:val="22"/>
            <w:szCs w:val="22"/>
            <w:lang w:val="en-US"/>
          </w:rPr>
          <w:t>petri.laukka@psychology.su.se</w:t>
        </w:r>
      </w:hyperlink>
    </w:p>
    <w:p w14:paraId="69CA33CF" w14:textId="50E531DE" w:rsidR="003A02E0" w:rsidRPr="009E10DC" w:rsidRDefault="009E10DC" w:rsidP="003A02E0">
      <w:pPr>
        <w:spacing w:before="60" w:after="120"/>
        <w:rPr>
          <w:rFonts w:ascii="Times New Roman" w:eastAsiaTheme="majorEastAsia" w:hAnsi="Times New Roman"/>
          <w:b w:val="0"/>
          <w:i/>
          <w:iCs/>
          <w:sz w:val="22"/>
          <w:szCs w:val="22"/>
          <w:lang w:val="en-US"/>
        </w:rPr>
      </w:pPr>
      <w:r w:rsidRPr="009E10DC">
        <w:rPr>
          <w:rFonts w:ascii="Times New Roman" w:eastAsiaTheme="majorEastAsia" w:hAnsi="Times New Roman"/>
          <w:b w:val="0"/>
          <w:i/>
          <w:iCs/>
          <w:sz w:val="22"/>
          <w:szCs w:val="22"/>
          <w:lang w:val="en-US"/>
        </w:rPr>
        <w:t xml:space="preserve">Petri </w:t>
      </w:r>
      <w:proofErr w:type="spellStart"/>
      <w:r w:rsidRPr="009E10DC">
        <w:rPr>
          <w:rFonts w:ascii="Times New Roman" w:eastAsiaTheme="majorEastAsia" w:hAnsi="Times New Roman"/>
          <w:b w:val="0"/>
          <w:i/>
          <w:iCs/>
          <w:sz w:val="22"/>
          <w:szCs w:val="22"/>
          <w:lang w:val="en-US"/>
        </w:rPr>
        <w:t>Laukka</w:t>
      </w:r>
      <w:proofErr w:type="spellEnd"/>
      <w:r w:rsidRPr="009E10DC">
        <w:rPr>
          <w:rFonts w:ascii="Times New Roman" w:eastAsiaTheme="majorEastAsia" w:hAnsi="Times New Roman"/>
          <w:b w:val="0"/>
          <w:i/>
          <w:iCs/>
          <w:sz w:val="22"/>
          <w:szCs w:val="22"/>
          <w:lang w:val="en-US"/>
        </w:rPr>
        <w:t xml:space="preserve"> is </w:t>
      </w:r>
      <w:r w:rsidR="00FF786D">
        <w:rPr>
          <w:rFonts w:ascii="Times New Roman" w:eastAsiaTheme="majorEastAsia" w:hAnsi="Times New Roman"/>
          <w:b w:val="0"/>
          <w:i/>
          <w:iCs/>
          <w:sz w:val="22"/>
          <w:szCs w:val="22"/>
          <w:lang w:val="en-US"/>
        </w:rPr>
        <w:t>a</w:t>
      </w:r>
      <w:r w:rsidRPr="009E10DC">
        <w:rPr>
          <w:rFonts w:ascii="Times New Roman" w:eastAsiaTheme="majorEastAsia" w:hAnsi="Times New Roman"/>
          <w:b w:val="0"/>
          <w:i/>
          <w:iCs/>
          <w:sz w:val="22"/>
          <w:szCs w:val="22"/>
          <w:lang w:val="en-US"/>
        </w:rPr>
        <w:t xml:space="preserve">n expert on the vocal expression of emotion. He has published extensive works linking vocal and musical emotions to their underlying acoustic codes.   </w:t>
      </w:r>
    </w:p>
    <w:p w14:paraId="5117693E" w14:textId="77A897EB" w:rsidR="001206B4" w:rsidRDefault="00323727" w:rsidP="003A02E0">
      <w:pPr>
        <w:spacing w:before="60" w:after="120"/>
        <w:rPr>
          <w:rFonts w:ascii="Times New Roman" w:hAnsi="Times New Roman"/>
          <w:b w:val="0"/>
          <w:bCs/>
          <w:i/>
          <w:iCs/>
          <w:sz w:val="22"/>
          <w:szCs w:val="22"/>
          <w:lang w:val="en-US"/>
        </w:rPr>
      </w:pPr>
      <w:r w:rsidRPr="00323727">
        <w:rPr>
          <w:rFonts w:ascii="Times New Roman" w:hAnsi="Times New Roman"/>
          <w:b w:val="0"/>
          <w:bCs/>
          <w:i/>
          <w:iCs/>
          <w:sz w:val="22"/>
          <w:szCs w:val="22"/>
          <w:lang w:val="en-US"/>
        </w:rPr>
        <w:t xml:space="preserve"> </w:t>
      </w:r>
    </w:p>
    <w:p w14:paraId="33E03EC3" w14:textId="66FBA1D2" w:rsidR="00E56D5B" w:rsidRPr="00E56D5B" w:rsidRDefault="00E56D5B" w:rsidP="00E56D5B">
      <w:pPr>
        <w:spacing w:before="60" w:after="120"/>
        <w:rPr>
          <w:rFonts w:ascii="Times New Roman" w:eastAsiaTheme="majorEastAsia" w:hAnsi="Times New Roman"/>
          <w:b w:val="0"/>
          <w:i/>
          <w:sz w:val="22"/>
          <w:szCs w:val="22"/>
          <w:lang w:val="en-US"/>
        </w:rPr>
      </w:pPr>
      <w:r>
        <w:rPr>
          <w:rFonts w:ascii="Times New Roman" w:eastAsiaTheme="majorEastAsia" w:hAnsi="Times New Roman"/>
          <w:b w:val="0"/>
          <w:sz w:val="22"/>
          <w:szCs w:val="22"/>
          <w:lang w:val="en-US"/>
        </w:rPr>
        <w:t>Pascal Belin</w:t>
      </w:r>
      <w:r w:rsidRPr="00D909FA">
        <w:rPr>
          <w:rFonts w:ascii="Times New Roman" w:eastAsiaTheme="majorEastAsia" w:hAnsi="Times New Roman"/>
          <w:b w:val="0"/>
          <w:sz w:val="22"/>
          <w:szCs w:val="22"/>
          <w:lang w:val="en-US"/>
        </w:rPr>
        <w:br/>
      </w:r>
      <w:proofErr w:type="spellStart"/>
      <w:r w:rsidRPr="00E56D5B">
        <w:rPr>
          <w:rFonts w:ascii="Times New Roman" w:eastAsiaTheme="majorEastAsia" w:hAnsi="Times New Roman"/>
          <w:b w:val="0"/>
          <w:i/>
          <w:sz w:val="22"/>
          <w:szCs w:val="22"/>
          <w:lang w:val="en-US"/>
        </w:rPr>
        <w:t>Institut</w:t>
      </w:r>
      <w:proofErr w:type="spellEnd"/>
      <w:r w:rsidRPr="00E56D5B">
        <w:rPr>
          <w:rFonts w:ascii="Times New Roman" w:eastAsiaTheme="majorEastAsia" w:hAnsi="Times New Roman"/>
          <w:b w:val="0"/>
          <w:i/>
          <w:sz w:val="22"/>
          <w:szCs w:val="22"/>
          <w:lang w:val="en-US"/>
        </w:rPr>
        <w:t xml:space="preserve"> de Neurosciences de La </w:t>
      </w:r>
      <w:proofErr w:type="spellStart"/>
      <w:r w:rsidRPr="00E56D5B">
        <w:rPr>
          <w:rFonts w:ascii="Times New Roman" w:eastAsiaTheme="majorEastAsia" w:hAnsi="Times New Roman"/>
          <w:b w:val="0"/>
          <w:i/>
          <w:sz w:val="22"/>
          <w:szCs w:val="22"/>
          <w:lang w:val="en-US"/>
        </w:rPr>
        <w:t>Timone</w:t>
      </w:r>
      <w:proofErr w:type="spellEnd"/>
      <w:r w:rsidR="002D0FD1">
        <w:rPr>
          <w:rFonts w:ascii="Times New Roman" w:eastAsiaTheme="majorEastAsia" w:hAnsi="Times New Roman"/>
          <w:b w:val="0"/>
          <w:i/>
          <w:sz w:val="22"/>
          <w:szCs w:val="22"/>
          <w:lang w:val="en-US"/>
        </w:rPr>
        <w:t>, University Aix-Marseille</w:t>
      </w:r>
      <w:r w:rsidRPr="00D909FA">
        <w:rPr>
          <w:rFonts w:ascii="Times New Roman" w:eastAsiaTheme="majorEastAsia" w:hAnsi="Times New Roman"/>
          <w:b w:val="0"/>
          <w:i/>
          <w:sz w:val="22"/>
          <w:szCs w:val="22"/>
          <w:lang w:val="en-US"/>
        </w:rPr>
        <w:br/>
      </w:r>
      <w:r w:rsidRPr="00E56D5B">
        <w:rPr>
          <w:rStyle w:val="Hyperlink"/>
          <w:rFonts w:ascii="Times New Roman" w:eastAsiaTheme="majorEastAsia" w:hAnsi="Times New Roman"/>
          <w:b w:val="0"/>
          <w:i/>
          <w:sz w:val="22"/>
          <w:szCs w:val="22"/>
          <w:lang w:val="en-US"/>
        </w:rPr>
        <w:t>pascal.belin@univ-amu.fr</w:t>
      </w:r>
    </w:p>
    <w:p w14:paraId="3CD47F21" w14:textId="7D744770" w:rsidR="00E56D5B" w:rsidRPr="009E10DC" w:rsidRDefault="002D0FD1" w:rsidP="00E56D5B">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Pascal Belin</w:t>
      </w:r>
      <w:r w:rsidR="00E56D5B" w:rsidRPr="009E10DC">
        <w:rPr>
          <w:rFonts w:ascii="Times New Roman" w:eastAsiaTheme="majorEastAsia" w:hAnsi="Times New Roman"/>
          <w:b w:val="0"/>
          <w:i/>
          <w:iCs/>
          <w:sz w:val="22"/>
          <w:szCs w:val="22"/>
          <w:lang w:val="en-US"/>
        </w:rPr>
        <w:t xml:space="preserve"> is </w:t>
      </w:r>
      <w:r>
        <w:rPr>
          <w:rFonts w:ascii="Times New Roman" w:eastAsiaTheme="majorEastAsia" w:hAnsi="Times New Roman"/>
          <w:b w:val="0"/>
          <w:i/>
          <w:iCs/>
          <w:sz w:val="22"/>
          <w:szCs w:val="22"/>
          <w:lang w:val="en-US"/>
        </w:rPr>
        <w:t>a</w:t>
      </w:r>
      <w:r w:rsidR="00E56D5B" w:rsidRPr="009E10DC">
        <w:rPr>
          <w:rFonts w:ascii="Times New Roman" w:eastAsiaTheme="majorEastAsia" w:hAnsi="Times New Roman"/>
          <w:b w:val="0"/>
          <w:i/>
          <w:iCs/>
          <w:sz w:val="22"/>
          <w:szCs w:val="22"/>
          <w:lang w:val="en-US"/>
        </w:rPr>
        <w:t xml:space="preserve">n expert </w:t>
      </w:r>
      <w:r>
        <w:rPr>
          <w:rFonts w:ascii="Times New Roman" w:eastAsiaTheme="majorEastAsia" w:hAnsi="Times New Roman"/>
          <w:b w:val="0"/>
          <w:i/>
          <w:iCs/>
          <w:sz w:val="22"/>
          <w:szCs w:val="22"/>
          <w:lang w:val="en-US"/>
        </w:rPr>
        <w:t xml:space="preserve">in all areas of voice perception research, and the co-editor of the Oxford Handbook of Voice Perception. As a world-leading expert on neurocognitive voice research, he also has </w:t>
      </w:r>
      <w:r w:rsidR="00E56D5B" w:rsidRPr="009E10DC">
        <w:rPr>
          <w:rFonts w:ascii="Times New Roman" w:eastAsiaTheme="majorEastAsia" w:hAnsi="Times New Roman"/>
          <w:b w:val="0"/>
          <w:i/>
          <w:iCs/>
          <w:sz w:val="22"/>
          <w:szCs w:val="22"/>
          <w:lang w:val="en-US"/>
        </w:rPr>
        <w:t>published extensive</w:t>
      </w:r>
      <w:r>
        <w:rPr>
          <w:rFonts w:ascii="Times New Roman" w:eastAsiaTheme="majorEastAsia" w:hAnsi="Times New Roman"/>
          <w:b w:val="0"/>
          <w:i/>
          <w:iCs/>
          <w:sz w:val="22"/>
          <w:szCs w:val="22"/>
          <w:lang w:val="en-US"/>
        </w:rPr>
        <w:t>ly on vocal emotion perception, and is a regular user of voice morphing tools</w:t>
      </w:r>
      <w:r w:rsidR="00E56D5B" w:rsidRPr="009E10DC">
        <w:rPr>
          <w:rFonts w:ascii="Times New Roman" w:eastAsiaTheme="majorEastAsia" w:hAnsi="Times New Roman"/>
          <w:b w:val="0"/>
          <w:i/>
          <w:iCs/>
          <w:sz w:val="22"/>
          <w:szCs w:val="22"/>
          <w:lang w:val="en-US"/>
        </w:rPr>
        <w:t xml:space="preserve">.   </w:t>
      </w:r>
    </w:p>
    <w:p w14:paraId="19D8F94A" w14:textId="77777777" w:rsidR="00E56D5B" w:rsidRPr="00323727" w:rsidRDefault="00E56D5B" w:rsidP="003A02E0">
      <w:pPr>
        <w:spacing w:before="60" w:after="120"/>
        <w:rPr>
          <w:rFonts w:ascii="Times New Roman" w:eastAsiaTheme="majorEastAsia" w:hAnsi="Times New Roman"/>
          <w:b w:val="0"/>
          <w:i/>
          <w:iCs/>
          <w:sz w:val="22"/>
          <w:szCs w:val="22"/>
          <w:lang w:val="en-US"/>
        </w:rPr>
      </w:pPr>
    </w:p>
    <w:sectPr w:rsidR="00E56D5B" w:rsidRPr="00323727" w:rsidSect="00001B98">
      <w:headerReference w:type="even" r:id="rId13"/>
      <w:headerReference w:type="default" r:id="rId14"/>
      <w:footerReference w:type="even" r:id="rId15"/>
      <w:footerReference w:type="default" r:id="rId16"/>
      <w:headerReference w:type="first" r:id="rId17"/>
      <w:footerReference w:type="first" r:id="rId18"/>
      <w:pgSz w:w="11906" w:h="16838" w:code="9"/>
      <w:pgMar w:top="2438" w:right="1304" w:bottom="1021" w:left="1304" w:header="567" w:footer="680" w:gutter="0"/>
      <w:cols w:space="708"/>
      <w:titlePg/>
      <w:docGrid w:linePitch="2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D1AF" w14:textId="77777777" w:rsidR="00005607" w:rsidRDefault="00005607">
      <w:r>
        <w:separator/>
      </w:r>
    </w:p>
  </w:endnote>
  <w:endnote w:type="continuationSeparator" w:id="0">
    <w:p w14:paraId="1450C6C0" w14:textId="77777777" w:rsidR="00005607" w:rsidRDefault="0000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Roboto Condensed">
    <w:panose1 w:val="02000000000000000000"/>
    <w:charset w:val="00"/>
    <w:family w:val="auto"/>
    <w:pitch w:val="variable"/>
    <w:sig w:usb0="E00002FF" w:usb1="5000205B" w:usb2="00000020" w:usb3="00000000" w:csb0="0000019F" w:csb1="00000000"/>
  </w:font>
  <w:font w:name="Palatino">
    <w:altName w:val="﷽﷽﷽﷽﷽﷽﷽﷽"/>
    <w:charset w:val="4D"/>
    <w:family w:val="auto"/>
    <w:pitch w:val="variable"/>
    <w:sig w:usb0="A00002FF" w:usb1="7800205A" w:usb2="14600000" w:usb3="00000000" w:csb0="00000193"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urich Lt BT">
    <w:altName w:val="Trebuchet MS"/>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3141" w14:textId="77777777" w:rsidR="0033207A" w:rsidRDefault="003320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D083C" w14:textId="3EEEE2C0" w:rsidR="0015447C" w:rsidRPr="002B7BCC" w:rsidRDefault="0015447C" w:rsidP="007064F2">
    <w:pPr>
      <w:pStyle w:val="Fuzeile"/>
      <w:jc w:val="center"/>
      <w:rPr>
        <w:b w:val="0"/>
        <w:sz w:val="16"/>
      </w:rPr>
    </w:pPr>
    <w:r w:rsidRPr="002B7BCC">
      <w:rPr>
        <w:b w:val="0"/>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FCA0A" w14:textId="14396009" w:rsidR="0015447C" w:rsidRPr="002B7BCC" w:rsidRDefault="0015447C" w:rsidP="002B7BCC">
    <w:pPr>
      <w:pStyle w:val="Fuzeile"/>
      <w:jc w:val="center"/>
      <w:rPr>
        <w:b w:val="0"/>
        <w:sz w:val="16"/>
      </w:rPr>
    </w:pPr>
    <w:r w:rsidRPr="002B7BCC">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D7892" w14:textId="77777777" w:rsidR="00005607" w:rsidRDefault="00005607">
      <w:r>
        <w:separator/>
      </w:r>
    </w:p>
  </w:footnote>
  <w:footnote w:type="continuationSeparator" w:id="0">
    <w:p w14:paraId="53CDF0D7" w14:textId="77777777" w:rsidR="00005607" w:rsidRDefault="0000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145E8" w14:textId="77777777" w:rsidR="0033207A" w:rsidRDefault="003320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335B" w14:textId="77777777" w:rsidR="0015447C" w:rsidRDefault="0015447C">
    <w:pPr>
      <w:pStyle w:val="Kopfzeile"/>
      <w:tabs>
        <w:tab w:val="clear" w:pos="4536"/>
        <w:tab w:val="clear" w:pos="9072"/>
        <w:tab w:val="center" w:pos="7920"/>
        <w:tab w:val="right" w:pos="9000"/>
      </w:tabs>
      <w:spacing w:before="120"/>
      <w:rPr>
        <w:rFonts w:ascii="Zurich Lt BT" w:hAnsi="Zurich Lt BT"/>
        <w:sz w:val="12"/>
      </w:rPr>
    </w:pPr>
    <w:r>
      <w:rPr>
        <w:noProof/>
      </w:rPr>
      <w:drawing>
        <wp:anchor distT="0" distB="0" distL="114300" distR="114300" simplePos="0" relativeHeight="251674624" behindDoc="0" locked="0" layoutInCell="1" allowOverlap="1" wp14:anchorId="693D6434" wp14:editId="733A1F3D">
          <wp:simplePos x="0" y="0"/>
          <wp:positionH relativeFrom="column">
            <wp:posOffset>3986837</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84dis\Desktop\Logokit_No1\jpg\Jena_hanfried_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2379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9827" w14:textId="22A270A6" w:rsidR="0015447C" w:rsidRPr="0033207A" w:rsidRDefault="0015447C" w:rsidP="003320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5669"/>
    <w:multiLevelType w:val="hybridMultilevel"/>
    <w:tmpl w:val="7396C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C2CAC"/>
    <w:multiLevelType w:val="hybridMultilevel"/>
    <w:tmpl w:val="556A19F6"/>
    <w:lvl w:ilvl="0" w:tplc="A3022C5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212138D"/>
    <w:multiLevelType w:val="hybridMultilevel"/>
    <w:tmpl w:val="9A2288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2F27FA"/>
    <w:multiLevelType w:val="hybridMultilevel"/>
    <w:tmpl w:val="D22A4C16"/>
    <w:lvl w:ilvl="0" w:tplc="695673B0">
      <w:start w:val="1"/>
      <w:numFmt w:val="bullet"/>
      <w:pStyle w:val="Skukies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92786"/>
    <w:multiLevelType w:val="hybridMultilevel"/>
    <w:tmpl w:val="03FE6196"/>
    <w:lvl w:ilvl="0" w:tplc="A3022C5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2160A9"/>
    <w:multiLevelType w:val="hybridMultilevel"/>
    <w:tmpl w:val="F1640F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133072A"/>
    <w:multiLevelType w:val="hybridMultilevel"/>
    <w:tmpl w:val="F1388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7B7FED"/>
    <w:multiLevelType w:val="hybridMultilevel"/>
    <w:tmpl w:val="4C1EB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6C4C5B"/>
    <w:multiLevelType w:val="hybridMultilevel"/>
    <w:tmpl w:val="F49A73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4387E67"/>
    <w:multiLevelType w:val="hybridMultilevel"/>
    <w:tmpl w:val="FE468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861CB3"/>
    <w:multiLevelType w:val="hybridMultilevel"/>
    <w:tmpl w:val="0A00EDD8"/>
    <w:lvl w:ilvl="0" w:tplc="676AB6F2">
      <w:numFmt w:val="bullet"/>
      <w:lvlText w:val="-"/>
      <w:lvlJc w:val="left"/>
      <w:pPr>
        <w:ind w:left="720" w:hanging="360"/>
      </w:pPr>
      <w:rPr>
        <w:rFonts w:ascii="Times New Roman" w:eastAsiaTheme="maj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5F506A"/>
    <w:multiLevelType w:val="hybridMultilevel"/>
    <w:tmpl w:val="EB6423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9"/>
  </w:num>
  <w:num w:numId="6">
    <w:abstractNumId w:val="2"/>
  </w:num>
  <w:num w:numId="7">
    <w:abstractNumId w:val="5"/>
  </w:num>
  <w:num w:numId="8">
    <w:abstractNumId w:val="8"/>
  </w:num>
  <w:num w:numId="9">
    <w:abstractNumId w:val="7"/>
  </w:num>
  <w:num w:numId="10">
    <w:abstractNumId w:val="3"/>
  </w:num>
  <w:num w:numId="11">
    <w:abstractNumId w:val="3"/>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stroke="f">
      <v:fill color="white"/>
      <v:stroke weight="0"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E4"/>
    <w:rsid w:val="00001B98"/>
    <w:rsid w:val="00005607"/>
    <w:rsid w:val="00022735"/>
    <w:rsid w:val="00035D64"/>
    <w:rsid w:val="00037F40"/>
    <w:rsid w:val="00045E3A"/>
    <w:rsid w:val="00046164"/>
    <w:rsid w:val="0007474D"/>
    <w:rsid w:val="000A501C"/>
    <w:rsid w:val="000A6D0A"/>
    <w:rsid w:val="000A7A3B"/>
    <w:rsid w:val="000B1871"/>
    <w:rsid w:val="000B2DA9"/>
    <w:rsid w:val="000B43AE"/>
    <w:rsid w:val="000C2D2C"/>
    <w:rsid w:val="000C4818"/>
    <w:rsid w:val="000D2D91"/>
    <w:rsid w:val="000D54C1"/>
    <w:rsid w:val="000D5CA7"/>
    <w:rsid w:val="000E7770"/>
    <w:rsid w:val="000F66B5"/>
    <w:rsid w:val="00112820"/>
    <w:rsid w:val="00113C0E"/>
    <w:rsid w:val="001206B4"/>
    <w:rsid w:val="001268C6"/>
    <w:rsid w:val="00127A92"/>
    <w:rsid w:val="00133712"/>
    <w:rsid w:val="00136DF0"/>
    <w:rsid w:val="001373AF"/>
    <w:rsid w:val="001531E1"/>
    <w:rsid w:val="0015447C"/>
    <w:rsid w:val="001548E1"/>
    <w:rsid w:val="00155545"/>
    <w:rsid w:val="00181A4F"/>
    <w:rsid w:val="001A646B"/>
    <w:rsid w:val="001B044A"/>
    <w:rsid w:val="001C07FA"/>
    <w:rsid w:val="001D01DC"/>
    <w:rsid w:val="001E1BDD"/>
    <w:rsid w:val="00201C9D"/>
    <w:rsid w:val="00201EF5"/>
    <w:rsid w:val="00213120"/>
    <w:rsid w:val="0021617B"/>
    <w:rsid w:val="002254C5"/>
    <w:rsid w:val="0023418F"/>
    <w:rsid w:val="002350AA"/>
    <w:rsid w:val="00240F7E"/>
    <w:rsid w:val="0024162B"/>
    <w:rsid w:val="00243390"/>
    <w:rsid w:val="0024409E"/>
    <w:rsid w:val="00247B7C"/>
    <w:rsid w:val="002634D7"/>
    <w:rsid w:val="00264A6E"/>
    <w:rsid w:val="0027309C"/>
    <w:rsid w:val="00273F48"/>
    <w:rsid w:val="00295F97"/>
    <w:rsid w:val="002A1723"/>
    <w:rsid w:val="002A246C"/>
    <w:rsid w:val="002B31AF"/>
    <w:rsid w:val="002B32BC"/>
    <w:rsid w:val="002B36A1"/>
    <w:rsid w:val="002B7BCC"/>
    <w:rsid w:val="002C1485"/>
    <w:rsid w:val="002D0FD1"/>
    <w:rsid w:val="002D5989"/>
    <w:rsid w:val="002E316E"/>
    <w:rsid w:val="002F6F4E"/>
    <w:rsid w:val="003077BB"/>
    <w:rsid w:val="00314EC7"/>
    <w:rsid w:val="00317904"/>
    <w:rsid w:val="00323727"/>
    <w:rsid w:val="00324B44"/>
    <w:rsid w:val="0033207A"/>
    <w:rsid w:val="00335521"/>
    <w:rsid w:val="00341C03"/>
    <w:rsid w:val="003467A0"/>
    <w:rsid w:val="00354BC3"/>
    <w:rsid w:val="0036748F"/>
    <w:rsid w:val="00386FB1"/>
    <w:rsid w:val="003A02E0"/>
    <w:rsid w:val="003A052A"/>
    <w:rsid w:val="003A6C50"/>
    <w:rsid w:val="003C3615"/>
    <w:rsid w:val="003C62AD"/>
    <w:rsid w:val="003D7C02"/>
    <w:rsid w:val="003E18A5"/>
    <w:rsid w:val="003E2FE9"/>
    <w:rsid w:val="003E4309"/>
    <w:rsid w:val="003E50DB"/>
    <w:rsid w:val="003F0A1F"/>
    <w:rsid w:val="003F3634"/>
    <w:rsid w:val="003F4939"/>
    <w:rsid w:val="004033B2"/>
    <w:rsid w:val="004044EF"/>
    <w:rsid w:val="00415433"/>
    <w:rsid w:val="00415DA9"/>
    <w:rsid w:val="0041619A"/>
    <w:rsid w:val="0042490E"/>
    <w:rsid w:val="0042541D"/>
    <w:rsid w:val="004270D9"/>
    <w:rsid w:val="0043249E"/>
    <w:rsid w:val="0043343A"/>
    <w:rsid w:val="00437C66"/>
    <w:rsid w:val="00445214"/>
    <w:rsid w:val="00455D66"/>
    <w:rsid w:val="00484FCE"/>
    <w:rsid w:val="004A7323"/>
    <w:rsid w:val="004E7898"/>
    <w:rsid w:val="004F0213"/>
    <w:rsid w:val="00501731"/>
    <w:rsid w:val="00517D30"/>
    <w:rsid w:val="005264E4"/>
    <w:rsid w:val="0053588E"/>
    <w:rsid w:val="0054316E"/>
    <w:rsid w:val="005527FC"/>
    <w:rsid w:val="00554943"/>
    <w:rsid w:val="005653FF"/>
    <w:rsid w:val="00595B2D"/>
    <w:rsid w:val="005C487B"/>
    <w:rsid w:val="005D2826"/>
    <w:rsid w:val="005D626D"/>
    <w:rsid w:val="005E0D2A"/>
    <w:rsid w:val="005F0BCD"/>
    <w:rsid w:val="005F6036"/>
    <w:rsid w:val="00620F22"/>
    <w:rsid w:val="00631950"/>
    <w:rsid w:val="00632D02"/>
    <w:rsid w:val="00633A08"/>
    <w:rsid w:val="00635BDD"/>
    <w:rsid w:val="00642C0A"/>
    <w:rsid w:val="0065177A"/>
    <w:rsid w:val="006632FD"/>
    <w:rsid w:val="00671AB4"/>
    <w:rsid w:val="006836F8"/>
    <w:rsid w:val="0069753D"/>
    <w:rsid w:val="006A5BEA"/>
    <w:rsid w:val="006B276E"/>
    <w:rsid w:val="006B6361"/>
    <w:rsid w:val="006B7300"/>
    <w:rsid w:val="006C076B"/>
    <w:rsid w:val="006F1B1A"/>
    <w:rsid w:val="007064F2"/>
    <w:rsid w:val="007277A0"/>
    <w:rsid w:val="007300E8"/>
    <w:rsid w:val="0073361F"/>
    <w:rsid w:val="00734A2F"/>
    <w:rsid w:val="007456AF"/>
    <w:rsid w:val="00751C03"/>
    <w:rsid w:val="00752AD0"/>
    <w:rsid w:val="007559D4"/>
    <w:rsid w:val="00765715"/>
    <w:rsid w:val="00775EBE"/>
    <w:rsid w:val="00776318"/>
    <w:rsid w:val="0078460E"/>
    <w:rsid w:val="0079495B"/>
    <w:rsid w:val="007A1F52"/>
    <w:rsid w:val="007A6605"/>
    <w:rsid w:val="007A6A81"/>
    <w:rsid w:val="007A6ED9"/>
    <w:rsid w:val="007A7A7F"/>
    <w:rsid w:val="007A7D2F"/>
    <w:rsid w:val="007C47C6"/>
    <w:rsid w:val="007C7320"/>
    <w:rsid w:val="007D139D"/>
    <w:rsid w:val="007D23CB"/>
    <w:rsid w:val="007F73B5"/>
    <w:rsid w:val="00801805"/>
    <w:rsid w:val="00805893"/>
    <w:rsid w:val="00806C56"/>
    <w:rsid w:val="00821704"/>
    <w:rsid w:val="00842057"/>
    <w:rsid w:val="00853301"/>
    <w:rsid w:val="00855815"/>
    <w:rsid w:val="00855D54"/>
    <w:rsid w:val="008603E5"/>
    <w:rsid w:val="00860711"/>
    <w:rsid w:val="00863A00"/>
    <w:rsid w:val="008857D3"/>
    <w:rsid w:val="008A19C1"/>
    <w:rsid w:val="008A3C40"/>
    <w:rsid w:val="008A4624"/>
    <w:rsid w:val="008A4D4F"/>
    <w:rsid w:val="008B3396"/>
    <w:rsid w:val="008B424F"/>
    <w:rsid w:val="008B5785"/>
    <w:rsid w:val="008C19ED"/>
    <w:rsid w:val="008D0536"/>
    <w:rsid w:val="008D1376"/>
    <w:rsid w:val="008E487A"/>
    <w:rsid w:val="008F1CCD"/>
    <w:rsid w:val="008F61C6"/>
    <w:rsid w:val="009000C3"/>
    <w:rsid w:val="00900441"/>
    <w:rsid w:val="00920187"/>
    <w:rsid w:val="009237A2"/>
    <w:rsid w:val="00930674"/>
    <w:rsid w:val="009345F0"/>
    <w:rsid w:val="009410AA"/>
    <w:rsid w:val="009570E0"/>
    <w:rsid w:val="009608E0"/>
    <w:rsid w:val="00967462"/>
    <w:rsid w:val="009923EC"/>
    <w:rsid w:val="009A12F1"/>
    <w:rsid w:val="009A32E4"/>
    <w:rsid w:val="009A4310"/>
    <w:rsid w:val="009A4FBE"/>
    <w:rsid w:val="009C0946"/>
    <w:rsid w:val="009C5797"/>
    <w:rsid w:val="009E10DC"/>
    <w:rsid w:val="009E27B8"/>
    <w:rsid w:val="00A0091F"/>
    <w:rsid w:val="00A25434"/>
    <w:rsid w:val="00A3246A"/>
    <w:rsid w:val="00A32C51"/>
    <w:rsid w:val="00A4623D"/>
    <w:rsid w:val="00A46677"/>
    <w:rsid w:val="00A50DD3"/>
    <w:rsid w:val="00A622C4"/>
    <w:rsid w:val="00A678BB"/>
    <w:rsid w:val="00A916CC"/>
    <w:rsid w:val="00AE5453"/>
    <w:rsid w:val="00AE6133"/>
    <w:rsid w:val="00B11B97"/>
    <w:rsid w:val="00B34210"/>
    <w:rsid w:val="00B37DBC"/>
    <w:rsid w:val="00B37F3A"/>
    <w:rsid w:val="00B44F89"/>
    <w:rsid w:val="00B6233F"/>
    <w:rsid w:val="00B73671"/>
    <w:rsid w:val="00B81949"/>
    <w:rsid w:val="00B856C5"/>
    <w:rsid w:val="00B925A8"/>
    <w:rsid w:val="00B95D63"/>
    <w:rsid w:val="00BA222F"/>
    <w:rsid w:val="00BA3206"/>
    <w:rsid w:val="00BA3984"/>
    <w:rsid w:val="00BA4677"/>
    <w:rsid w:val="00BA53CF"/>
    <w:rsid w:val="00BA6EA9"/>
    <w:rsid w:val="00BB0760"/>
    <w:rsid w:val="00BB18BF"/>
    <w:rsid w:val="00BB489F"/>
    <w:rsid w:val="00BB4EF1"/>
    <w:rsid w:val="00BC2204"/>
    <w:rsid w:val="00BC4311"/>
    <w:rsid w:val="00BD066A"/>
    <w:rsid w:val="00BE3E18"/>
    <w:rsid w:val="00BE4E0D"/>
    <w:rsid w:val="00BF42B8"/>
    <w:rsid w:val="00BF7EDC"/>
    <w:rsid w:val="00C10331"/>
    <w:rsid w:val="00C176C4"/>
    <w:rsid w:val="00C24015"/>
    <w:rsid w:val="00C431FB"/>
    <w:rsid w:val="00C55C30"/>
    <w:rsid w:val="00C574DE"/>
    <w:rsid w:val="00C6089E"/>
    <w:rsid w:val="00C634FB"/>
    <w:rsid w:val="00C64C44"/>
    <w:rsid w:val="00C66909"/>
    <w:rsid w:val="00C7054A"/>
    <w:rsid w:val="00C74372"/>
    <w:rsid w:val="00C831C1"/>
    <w:rsid w:val="00C84AFA"/>
    <w:rsid w:val="00C95A35"/>
    <w:rsid w:val="00CA3110"/>
    <w:rsid w:val="00CA5136"/>
    <w:rsid w:val="00CA7724"/>
    <w:rsid w:val="00CB0E73"/>
    <w:rsid w:val="00CB118E"/>
    <w:rsid w:val="00CB6F5A"/>
    <w:rsid w:val="00CC5C7A"/>
    <w:rsid w:val="00CD3EA0"/>
    <w:rsid w:val="00CD5EE7"/>
    <w:rsid w:val="00CF2512"/>
    <w:rsid w:val="00CF5CBF"/>
    <w:rsid w:val="00D14D6F"/>
    <w:rsid w:val="00D16E07"/>
    <w:rsid w:val="00D2054D"/>
    <w:rsid w:val="00D32048"/>
    <w:rsid w:val="00D507DD"/>
    <w:rsid w:val="00D51615"/>
    <w:rsid w:val="00D53CE6"/>
    <w:rsid w:val="00D6200B"/>
    <w:rsid w:val="00D718C7"/>
    <w:rsid w:val="00D7325F"/>
    <w:rsid w:val="00D74206"/>
    <w:rsid w:val="00D909FA"/>
    <w:rsid w:val="00D910F3"/>
    <w:rsid w:val="00D918AC"/>
    <w:rsid w:val="00D91968"/>
    <w:rsid w:val="00DA0B6A"/>
    <w:rsid w:val="00DA27EE"/>
    <w:rsid w:val="00DB25E7"/>
    <w:rsid w:val="00DB33A6"/>
    <w:rsid w:val="00DD3F80"/>
    <w:rsid w:val="00DE5185"/>
    <w:rsid w:val="00DF5AC0"/>
    <w:rsid w:val="00E12D3D"/>
    <w:rsid w:val="00E21163"/>
    <w:rsid w:val="00E2241D"/>
    <w:rsid w:val="00E35F8E"/>
    <w:rsid w:val="00E43BAF"/>
    <w:rsid w:val="00E44074"/>
    <w:rsid w:val="00E51020"/>
    <w:rsid w:val="00E56D5B"/>
    <w:rsid w:val="00E62CD2"/>
    <w:rsid w:val="00E74030"/>
    <w:rsid w:val="00E7530F"/>
    <w:rsid w:val="00E814AB"/>
    <w:rsid w:val="00E83CE7"/>
    <w:rsid w:val="00E86C64"/>
    <w:rsid w:val="00E94331"/>
    <w:rsid w:val="00EA6A4B"/>
    <w:rsid w:val="00EC7AE4"/>
    <w:rsid w:val="00ED03A7"/>
    <w:rsid w:val="00ED255A"/>
    <w:rsid w:val="00ED3D3D"/>
    <w:rsid w:val="00ED4FCF"/>
    <w:rsid w:val="00EF1968"/>
    <w:rsid w:val="00F072C7"/>
    <w:rsid w:val="00F118E7"/>
    <w:rsid w:val="00F155CF"/>
    <w:rsid w:val="00F17DCD"/>
    <w:rsid w:val="00F242C4"/>
    <w:rsid w:val="00F35AF2"/>
    <w:rsid w:val="00F35B66"/>
    <w:rsid w:val="00F44134"/>
    <w:rsid w:val="00F6708C"/>
    <w:rsid w:val="00F67128"/>
    <w:rsid w:val="00F731C7"/>
    <w:rsid w:val="00F74E9C"/>
    <w:rsid w:val="00FC4A11"/>
    <w:rsid w:val="00FD771B"/>
    <w:rsid w:val="00FE4583"/>
    <w:rsid w:val="00FF13FF"/>
    <w:rsid w:val="00FF6F8D"/>
    <w:rsid w:val="00FF786D"/>
    <w:rsid w:val="00FF7D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weight="0" on="f"/>
      <v:textbox inset="0,0,0,0"/>
    </o:shapedefaults>
    <o:shapelayout v:ext="edit">
      <o:idmap v:ext="edit" data="1"/>
    </o:shapelayout>
  </w:shapeDefaults>
  <w:decimalSymbol w:val=","/>
  <w:listSeparator w:val=";"/>
  <w14:docId w14:val="65CCC2F1"/>
  <w15:docId w15:val="{06C1E3C4-C77E-456B-A9E2-691A0D51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Einrichtung"/>
    <w:qFormat/>
    <w:rsid w:val="0043249E"/>
    <w:pPr>
      <w:spacing w:after="240" w:line="264" w:lineRule="auto"/>
    </w:pPr>
    <w:rPr>
      <w:rFonts w:ascii="Roboto Condensed" w:hAnsi="Roboto Condensed"/>
      <w:b/>
    </w:rPr>
  </w:style>
  <w:style w:type="paragraph" w:styleId="berschrift1">
    <w:name w:val="heading 1"/>
    <w:aliases w:val="Briefkopf"/>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pPr>
      <w:keepNext/>
      <w:outlineLvl w:val="1"/>
    </w:pPr>
    <w:rPr>
      <w:rFonts w:ascii="Palatino" w:hAnsi="Palatino"/>
      <w:sz w:val="30"/>
    </w:rPr>
  </w:style>
  <w:style w:type="paragraph" w:styleId="berschrift3">
    <w:name w:val="heading 3"/>
    <w:aliases w:val="Absender"/>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aliases w:val="Adresse"/>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aliases w:val="Text"/>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semiHidden/>
    <w:rPr>
      <w:color w:val="0000FF"/>
      <w:u w:val="single"/>
    </w:rPr>
  </w:style>
  <w:style w:type="paragraph" w:styleId="Textkrper">
    <w:name w:val="Body Text"/>
    <w:basedOn w:val="Standard"/>
    <w:link w:val="TextkrperZchn"/>
    <w:semiHidden/>
    <w:pPr>
      <w:spacing w:before="120"/>
    </w:pPr>
  </w:style>
  <w:style w:type="paragraph" w:styleId="Sprechblasentext">
    <w:name w:val="Balloon Text"/>
    <w:basedOn w:val="Standard"/>
    <w:link w:val="SprechblasentextZchn"/>
    <w:uiPriority w:val="99"/>
    <w:semiHidden/>
    <w:unhideWhenUsed/>
    <w:rsid w:val="008E487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rsid w:val="00765715"/>
    <w:rPr>
      <w:sz w:val="12"/>
      <w:szCs w:val="12"/>
    </w:rPr>
  </w:style>
  <w:style w:type="paragraph" w:customStyle="1" w:styleId="FSUtext">
    <w:name w:val="FSU text"/>
    <w:rsid w:val="00765715"/>
    <w:pPr>
      <w:spacing w:line="288" w:lineRule="auto"/>
    </w:pPr>
    <w:rPr>
      <w:rFonts w:ascii="Roboto" w:eastAsia="SimSun" w:hAnsi="Roboto" w:cs="Arial"/>
      <w:sz w:val="19"/>
      <w:szCs w:val="17"/>
      <w:lang w:eastAsia="en-US"/>
    </w:rPr>
  </w:style>
  <w:style w:type="character" w:styleId="Fett">
    <w:name w:val="Strong"/>
    <w:aliases w:val="FSU adresse"/>
    <w:uiPriority w:val="22"/>
    <w:qFormat/>
    <w:rsid w:val="00765715"/>
    <w:rPr>
      <w:rFonts w:ascii="Roboto Condensed" w:hAnsi="Roboto Condensed"/>
      <w:b w:val="0"/>
      <w:bCs/>
      <w:i w:val="0"/>
      <w:sz w:val="16"/>
    </w:rPr>
  </w:style>
  <w:style w:type="character" w:styleId="Hervorhebung">
    <w:name w:val="Emphasis"/>
    <w:aliases w:val="FSU Zitat"/>
    <w:rsid w:val="00765715"/>
    <w:rPr>
      <w:rFonts w:ascii="Roboto" w:hAnsi="Roboto"/>
      <w:i/>
      <w:iCs/>
      <w:sz w:val="19"/>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8"/>
      <w:sz w:val="24"/>
      <w:szCs w:val="52"/>
    </w:rPr>
  </w:style>
  <w:style w:type="character" w:customStyle="1" w:styleId="TitelZchn">
    <w:name w:val="Titel Zchn"/>
    <w:basedOn w:val="Absatz-Standardschriftart"/>
    <w:link w:val="Titel"/>
    <w:uiPriority w:val="10"/>
    <w:rsid w:val="00D91968"/>
    <w:rPr>
      <w:rFonts w:ascii="Roboto" w:eastAsiaTheme="majorEastAsia" w:hAnsi="Roboto" w:cstheme="majorBidi"/>
      <w:b/>
      <w:spacing w:val="5"/>
      <w:kern w:val="28"/>
      <w:sz w:val="24"/>
      <w:szCs w:val="52"/>
    </w:rPr>
  </w:style>
  <w:style w:type="character" w:customStyle="1" w:styleId="berschrift4Zchn">
    <w:name w:val="Überschrift 4 Zchn"/>
    <w:basedOn w:val="Absatz-Standardschriftart"/>
    <w:link w:val="berschrift4"/>
    <w:uiPriority w:val="9"/>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aliases w:val="Adresse Zchn"/>
    <w:basedOn w:val="Absatz-Standardschriftart"/>
    <w:link w:val="berschrift5"/>
    <w:uiPriority w:val="9"/>
    <w:rsid w:val="00A4623D"/>
    <w:rPr>
      <w:rFonts w:ascii="Roboto" w:eastAsiaTheme="majorEastAsia" w:hAnsi="Roboto" w:cstheme="majorBidi"/>
    </w:rPr>
  </w:style>
  <w:style w:type="character" w:customStyle="1" w:styleId="berschrift1Zchn">
    <w:name w:val="Überschrift 1 Zchn"/>
    <w:aliases w:val="Briefkopf Zchn"/>
    <w:basedOn w:val="Absatz-Standardschriftart"/>
    <w:link w:val="berschrift1"/>
    <w:rsid w:val="00A46677"/>
    <w:rPr>
      <w:rFonts w:ascii="Roboto Condensed" w:hAnsi="Roboto Condensed"/>
      <w:sz w:val="17"/>
    </w:rPr>
  </w:style>
  <w:style w:type="character" w:customStyle="1" w:styleId="TextkrperZchn">
    <w:name w:val="Textkörper Zchn"/>
    <w:basedOn w:val="Absatz-Standardschriftart"/>
    <w:link w:val="Textkrper"/>
    <w:semiHidden/>
    <w:rsid w:val="00A46677"/>
    <w:rPr>
      <w:rFonts w:ascii="Roboto Condensed" w:hAnsi="Roboto Condensed"/>
      <w:b/>
    </w:rPr>
  </w:style>
  <w:style w:type="character" w:customStyle="1" w:styleId="berschrift6Zchn">
    <w:name w:val="Überschrift 6 Zchn"/>
    <w:aliases w:val="Text Zchn"/>
    <w:basedOn w:val="Absatz-Standardschriftart"/>
    <w:link w:val="berschrift6"/>
    <w:uiPriority w:val="9"/>
    <w:rsid w:val="002634D7"/>
    <w:rPr>
      <w:rFonts w:ascii="Roboto" w:eastAsiaTheme="majorEastAsia" w:hAnsi="Roboto" w:cstheme="majorBidi"/>
      <w:iCs/>
    </w:rPr>
  </w:style>
  <w:style w:type="paragraph" w:styleId="Textkrper2">
    <w:name w:val="Body Text 2"/>
    <w:basedOn w:val="Standard"/>
    <w:link w:val="Textkrper2Zchn"/>
    <w:uiPriority w:val="99"/>
    <w:unhideWhenUsed/>
    <w:rsid w:val="00A916CC"/>
    <w:pPr>
      <w:spacing w:after="120" w:line="480" w:lineRule="auto"/>
    </w:pPr>
  </w:style>
  <w:style w:type="character" w:customStyle="1" w:styleId="Textkrper2Zchn">
    <w:name w:val="Textkörper 2 Zchn"/>
    <w:basedOn w:val="Absatz-Standardschriftart"/>
    <w:link w:val="Textkrper2"/>
    <w:uiPriority w:val="99"/>
    <w:rsid w:val="00A916CC"/>
    <w:rPr>
      <w:rFonts w:ascii="Roboto Condensed" w:hAnsi="Roboto Condensed"/>
      <w:b/>
    </w:rPr>
  </w:style>
  <w:style w:type="paragraph" w:styleId="Textkrper3">
    <w:name w:val="Body Text 3"/>
    <w:basedOn w:val="Standard"/>
    <w:link w:val="Textkrper3Zchn"/>
    <w:uiPriority w:val="99"/>
    <w:semiHidden/>
    <w:unhideWhenUsed/>
    <w:rsid w:val="00A916CC"/>
    <w:pPr>
      <w:spacing w:after="120"/>
    </w:pPr>
    <w:rPr>
      <w:sz w:val="16"/>
      <w:szCs w:val="16"/>
    </w:rPr>
  </w:style>
  <w:style w:type="character" w:customStyle="1" w:styleId="Textkrper3Zchn">
    <w:name w:val="Textkörper 3 Zchn"/>
    <w:basedOn w:val="Absatz-Standardschriftart"/>
    <w:link w:val="Textkrper3"/>
    <w:uiPriority w:val="99"/>
    <w:semiHidden/>
    <w:rsid w:val="00A916CC"/>
    <w:rPr>
      <w:rFonts w:ascii="Roboto Condensed" w:hAnsi="Roboto Condensed"/>
      <w:b/>
      <w:sz w:val="16"/>
      <w:szCs w:val="16"/>
    </w:rPr>
  </w:style>
  <w:style w:type="paragraph" w:styleId="Listenabsatz">
    <w:name w:val="List Paragraph"/>
    <w:basedOn w:val="Standard"/>
    <w:uiPriority w:val="34"/>
    <w:qFormat/>
    <w:rsid w:val="00D918AC"/>
    <w:pPr>
      <w:ind w:left="720"/>
      <w:contextualSpacing/>
    </w:pPr>
  </w:style>
  <w:style w:type="character" w:styleId="BesuchterLink">
    <w:name w:val="FollowedHyperlink"/>
    <w:basedOn w:val="Absatz-Standardschriftart"/>
    <w:uiPriority w:val="99"/>
    <w:semiHidden/>
    <w:unhideWhenUsed/>
    <w:rsid w:val="009923EC"/>
    <w:rPr>
      <w:color w:val="800080" w:themeColor="followedHyperlink"/>
      <w:u w:val="single"/>
    </w:r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29Pt">
    <w:name w:val="Formatvorlage Überschrift 2 + 9 Pt."/>
    <w:basedOn w:val="berschrift2"/>
    <w:autoRedefine/>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character" w:customStyle="1" w:styleId="SkukiesMaintextZchn">
    <w:name w:val="Skukies Maintext Zchn"/>
    <w:basedOn w:val="Absatz-Standardschriftart"/>
    <w:link w:val="SkukiesMaintext"/>
    <w:rsid w:val="00C74372"/>
    <w:rPr>
      <w:rFonts w:ascii="Roboto Condensed" w:hAnsi="Roboto Condensed"/>
    </w:rPr>
  </w:style>
  <w:style w:type="paragraph" w:customStyle="1" w:styleId="Skukies3">
    <w:name w:val="Skukies Ü3"/>
    <w:basedOn w:val="Skukies2"/>
    <w:link w:val="Skukies3Zchn"/>
    <w:qFormat/>
    <w:rsid w:val="00D91968"/>
    <w:pPr>
      <w:spacing w:after="60"/>
    </w:pPr>
  </w:style>
  <w:style w:type="character" w:customStyle="1" w:styleId="berschrift2Zchn">
    <w:name w:val="Überschrift 2 Zchn"/>
    <w:basedOn w:val="Absatz-Standardschriftart"/>
    <w:link w:val="berschrift2"/>
    <w:rsid w:val="00D91968"/>
    <w:rPr>
      <w:rFonts w:ascii="Palatino" w:hAnsi="Palatino"/>
      <w:b/>
      <w:sz w:val="30"/>
    </w:rPr>
  </w:style>
  <w:style w:type="character" w:customStyle="1" w:styleId="Skukies2Zchn">
    <w:name w:val="Skukies Ü2 Zchn"/>
    <w:basedOn w:val="berschrift2Zchn"/>
    <w:link w:val="Skukies2"/>
    <w:rsid w:val="00D91968"/>
    <w:rPr>
      <w:rFonts w:ascii="Roboto" w:hAnsi="Roboto"/>
      <w:b/>
      <w:sz w:val="24"/>
    </w:rPr>
  </w:style>
  <w:style w:type="paragraph" w:customStyle="1" w:styleId="SkukiesListe">
    <w:name w:val="Skukies Liste"/>
    <w:basedOn w:val="SkukiesMaintext"/>
    <w:link w:val="SkukiesListeZchn"/>
    <w:qFormat/>
    <w:rsid w:val="00C74372"/>
    <w:pPr>
      <w:numPr>
        <w:numId w:val="10"/>
      </w:numPr>
      <w:spacing w:before="0" w:after="0" w:line="240" w:lineRule="auto"/>
      <w:ind w:left="284" w:hanging="284"/>
    </w:pPr>
  </w:style>
  <w:style w:type="character" w:customStyle="1" w:styleId="Skukies3Zchn">
    <w:name w:val="Skukies Ü3 Zchn"/>
    <w:basedOn w:val="Skukies2Zchn"/>
    <w:link w:val="Skukies3"/>
    <w:rsid w:val="00D91968"/>
    <w:rPr>
      <w:rFonts w:ascii="Roboto" w:hAnsi="Roboto"/>
      <w:b/>
      <w:sz w:val="24"/>
    </w:rPr>
  </w:style>
  <w:style w:type="paragraph" w:customStyle="1" w:styleId="SkukiesnoSpace">
    <w:name w:val="Skukies noSpace"/>
    <w:basedOn w:val="KeinLeerraum"/>
    <w:link w:val="SkukiesnoSpaceZchn"/>
    <w:qFormat/>
    <w:rsid w:val="00D91968"/>
  </w:style>
  <w:style w:type="character" w:customStyle="1" w:styleId="SkukiesListeZchn">
    <w:name w:val="Skukies Liste Zchn"/>
    <w:basedOn w:val="SkukiesMaintextZchn"/>
    <w:link w:val="SkukiesListe"/>
    <w:rsid w:val="00C74372"/>
    <w:rPr>
      <w:rFonts w:ascii="Roboto Condensed" w:hAnsi="Roboto Condensed"/>
    </w:rPr>
  </w:style>
  <w:style w:type="paragraph" w:customStyle="1" w:styleId="SkukiesAdresse">
    <w:name w:val="Skukies Adresse"/>
    <w:basedOn w:val="berschrift5"/>
    <w:link w:val="SkukiesAdresseZchn"/>
    <w:qFormat/>
    <w:rsid w:val="00D91968"/>
    <w:pPr>
      <w:ind w:left="284"/>
    </w:pPr>
    <w:rPr>
      <w:sz w:val="18"/>
      <w:szCs w:val="22"/>
      <w:lang w:eastAsia="en-US"/>
    </w:rPr>
  </w:style>
  <w:style w:type="character" w:customStyle="1" w:styleId="KeinLeerraumZchn">
    <w:name w:val="Kein Leerraum Zchn"/>
    <w:basedOn w:val="Absatz-Standardschriftart"/>
    <w:link w:val="KeinLeerraum"/>
    <w:uiPriority w:val="1"/>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2B7BCC"/>
    <w:rPr>
      <w:rFonts w:ascii="Roboto Condensed" w:hAnsi="Roboto Condensed"/>
      <w:b/>
    </w:rPr>
  </w:style>
  <w:style w:type="character" w:customStyle="1" w:styleId="SkukiesAdresseZchn">
    <w:name w:val="Skukies Adresse Zchn"/>
    <w:basedOn w:val="berschrift5Zchn"/>
    <w:link w:val="SkukiesAdresse"/>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rsid w:val="009E27B8"/>
    <w:rPr>
      <w:sz w:val="16"/>
      <w:szCs w:val="16"/>
    </w:rPr>
  </w:style>
  <w:style w:type="paragraph" w:styleId="Kommentartext">
    <w:name w:val="annotation text"/>
    <w:basedOn w:val="Standard"/>
    <w:link w:val="KommentartextZchn"/>
    <w:uiPriority w:val="99"/>
    <w:unhideWhenUsed/>
    <w:rsid w:val="009E27B8"/>
    <w:pPr>
      <w:spacing w:line="240" w:lineRule="auto"/>
    </w:pPr>
  </w:style>
  <w:style w:type="character" w:customStyle="1" w:styleId="KommentartextZchn">
    <w:name w:val="Kommentartext Zchn"/>
    <w:basedOn w:val="Absatz-Standardschriftart"/>
    <w:link w:val="Kommentartext"/>
    <w:uiPriority w:val="99"/>
    <w:rsid w:val="009E27B8"/>
    <w:rPr>
      <w:rFonts w:ascii="Roboto Condensed" w:hAnsi="Roboto Condensed"/>
      <w:b/>
    </w:rPr>
  </w:style>
  <w:style w:type="paragraph" w:styleId="Kommentarthema">
    <w:name w:val="annotation subject"/>
    <w:basedOn w:val="Kommentartext"/>
    <w:next w:val="Kommentartext"/>
    <w:link w:val="KommentarthemaZchn"/>
    <w:uiPriority w:val="99"/>
    <w:semiHidden/>
    <w:unhideWhenUsed/>
    <w:rsid w:val="009E27B8"/>
    <w:rPr>
      <w:bCs/>
    </w:rPr>
  </w:style>
  <w:style w:type="character" w:customStyle="1" w:styleId="KommentarthemaZchn">
    <w:name w:val="Kommentarthema Zchn"/>
    <w:basedOn w:val="KommentartextZchn"/>
    <w:link w:val="Kommentarthema"/>
    <w:uiPriority w:val="99"/>
    <w:semiHidden/>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rsid w:val="001548E1"/>
    <w:rPr>
      <w:color w:val="605E5C"/>
      <w:shd w:val="clear" w:color="auto" w:fill="E1DFDD"/>
    </w:rPr>
  </w:style>
  <w:style w:type="character" w:customStyle="1" w:styleId="dldefinition">
    <w:name w:val="dl__definition"/>
    <w:basedOn w:val="Absatz-Standardschriftart"/>
    <w:rsid w:val="001548E1"/>
  </w:style>
  <w:style w:type="character" w:styleId="NichtaufgelsteErwhnung">
    <w:name w:val="Unresolved Mention"/>
    <w:basedOn w:val="Absatz-Standardschriftart"/>
    <w:uiPriority w:val="99"/>
    <w:semiHidden/>
    <w:unhideWhenUsed/>
    <w:rsid w:val="00120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15271">
      <w:bodyDiv w:val="1"/>
      <w:marLeft w:val="0"/>
      <w:marRight w:val="0"/>
      <w:marTop w:val="0"/>
      <w:marBottom w:val="0"/>
      <w:divBdr>
        <w:top w:val="none" w:sz="0" w:space="0" w:color="auto"/>
        <w:left w:val="none" w:sz="0" w:space="0" w:color="auto"/>
        <w:bottom w:val="none" w:sz="0" w:space="0" w:color="auto"/>
        <w:right w:val="none" w:sz="0" w:space="0" w:color="auto"/>
      </w:divBdr>
    </w:div>
    <w:div w:id="886331307">
      <w:bodyDiv w:val="1"/>
      <w:marLeft w:val="0"/>
      <w:marRight w:val="0"/>
      <w:marTop w:val="0"/>
      <w:marBottom w:val="0"/>
      <w:divBdr>
        <w:top w:val="none" w:sz="0" w:space="0" w:color="auto"/>
        <w:left w:val="none" w:sz="0" w:space="0" w:color="auto"/>
        <w:bottom w:val="none" w:sz="0" w:space="0" w:color="auto"/>
        <w:right w:val="none" w:sz="0" w:space="0" w:color="auto"/>
      </w:divBdr>
    </w:div>
    <w:div w:id="1330719799">
      <w:bodyDiv w:val="1"/>
      <w:marLeft w:val="0"/>
      <w:marRight w:val="0"/>
      <w:marTop w:val="0"/>
      <w:marBottom w:val="0"/>
      <w:divBdr>
        <w:top w:val="none" w:sz="0" w:space="0" w:color="auto"/>
        <w:left w:val="none" w:sz="0" w:space="0" w:color="auto"/>
        <w:bottom w:val="none" w:sz="0" w:space="0" w:color="auto"/>
        <w:right w:val="none" w:sz="0" w:space="0" w:color="auto"/>
      </w:divBdr>
    </w:div>
    <w:div w:id="15235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ar.lima@iscte-iul.p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etri.laukka@psychology.su.s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nne.latinus@univ-tours.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hilip.McAleer@glasgow.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bestelmeyer@bangor.ac.u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5sida2.FSUJENA\Desktop\Briefkopf_Pr&#228;siden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0B4C-9944-4AE0-AF4C-FD9B35A4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Briefkopf_Präsident.dotx</Template>
  <TotalTime>0</TotalTime>
  <Pages>1</Pages>
  <Words>288</Words>
  <Characters>1817</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Hafner-Marketing</Company>
  <LinksUpToDate>false</LinksUpToDate>
  <CharactersWithSpaces>2101</CharactersWithSpaces>
  <SharedDoc>false</SharedDoc>
  <HLinks>
    <vt:vector size="12" baseType="variant">
      <vt:variant>
        <vt:i4>7471199</vt:i4>
      </vt:variant>
      <vt:variant>
        <vt:i4>1037</vt:i4>
      </vt:variant>
      <vt:variant>
        <vt:i4>1025</vt:i4>
      </vt:variant>
      <vt:variant>
        <vt:i4>1</vt:i4>
      </vt:variant>
      <vt:variant>
        <vt:lpwstr>A:\logo.bmp</vt:lpwstr>
      </vt:variant>
      <vt:variant>
        <vt:lpwstr/>
      </vt:variant>
      <vt:variant>
        <vt:i4>5701743</vt:i4>
      </vt:variant>
      <vt:variant>
        <vt:i4>1040</vt:i4>
      </vt:variant>
      <vt:variant>
        <vt:i4>1026</vt:i4>
      </vt:variant>
      <vt:variant>
        <vt:i4>1</vt:i4>
      </vt:variant>
      <vt:variant>
        <vt:lpwstr>A:\wortmarke.bmp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Liana Franke</dc:creator>
  <cp:lastModifiedBy>christine.nussbaum</cp:lastModifiedBy>
  <cp:revision>9</cp:revision>
  <cp:lastPrinted>2018-01-23T13:04:00Z</cp:lastPrinted>
  <dcterms:created xsi:type="dcterms:W3CDTF">2022-04-04T13:01:00Z</dcterms:created>
  <dcterms:modified xsi:type="dcterms:W3CDTF">2022-10-21T13:18:00Z</dcterms:modified>
</cp:coreProperties>
</file>